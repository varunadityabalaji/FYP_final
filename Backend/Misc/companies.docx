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FB83" w14:textId="36520B25" w:rsidR="008A30BA" w:rsidRDefault="008A30BA"/>
    <w:p w14:paraId="04824E1B" w14:textId="15FB161D" w:rsidR="00E267DA" w:rsidRDefault="00E267DA"/>
    <w:p w14:paraId="782F1006" w14:textId="231FD32A" w:rsidR="00E267DA" w:rsidRPr="00587290" w:rsidRDefault="00E267DA" w:rsidP="00E267DA">
      <w:pPr>
        <w:rPr>
          <w:b/>
          <w:bCs/>
          <w:color w:val="FF0000"/>
        </w:rPr>
      </w:pPr>
      <w:r w:rsidRPr="00587290">
        <w:rPr>
          <w:color w:val="FF0000"/>
        </w:rPr>
        <w:t xml:space="preserve">        </w:t>
      </w:r>
      <w:r w:rsidRPr="00587290">
        <w:rPr>
          <w:b/>
          <w:bCs/>
          <w:color w:val="FF0000"/>
        </w:rPr>
        <w:t>{ value: 'AAPL', text: 'Apple' },</w:t>
      </w:r>
    </w:p>
    <w:p w14:paraId="4086A333" w14:textId="77777777" w:rsidR="00E267DA" w:rsidRPr="00587290" w:rsidRDefault="00E267DA" w:rsidP="00E267DA">
      <w:pPr>
        <w:rPr>
          <w:color w:val="FF0000"/>
        </w:rPr>
      </w:pPr>
      <w:r>
        <w:t xml:space="preserve">        </w:t>
      </w:r>
      <w:r w:rsidRPr="00587290">
        <w:rPr>
          <w:color w:val="FF0000"/>
        </w:rPr>
        <w:t>{ value: 'AMZN', text: 'Amazon' },</w:t>
      </w:r>
    </w:p>
    <w:p w14:paraId="082FC076" w14:textId="77777777" w:rsidR="00E267DA" w:rsidRDefault="00E267DA" w:rsidP="00E267DA">
      <w:r>
        <w:t xml:space="preserve">        </w:t>
      </w:r>
      <w:r w:rsidRPr="00587290">
        <w:rPr>
          <w:color w:val="FF0000"/>
        </w:rPr>
        <w:t>{ value: 'MSFT', text: 'Microsoft Corp' },</w:t>
      </w:r>
    </w:p>
    <w:p w14:paraId="2AF715AF" w14:textId="77777777" w:rsidR="00E267DA" w:rsidRDefault="00E267DA" w:rsidP="00E267DA">
      <w:r>
        <w:t xml:space="preserve">        { value: 'FB', text: 'Meta Platforms' },</w:t>
      </w:r>
    </w:p>
    <w:p w14:paraId="6407917F" w14:textId="77777777" w:rsidR="00E267DA" w:rsidRDefault="00E267DA" w:rsidP="00E267DA">
      <w:r>
        <w:t xml:space="preserve">        { value: 'TSLA', text: 'Tesla' },</w:t>
      </w:r>
    </w:p>
    <w:p w14:paraId="11659473" w14:textId="1BB7267F" w:rsidR="00E267DA" w:rsidRDefault="00E267DA" w:rsidP="00C319EF">
      <w:pPr>
        <w:tabs>
          <w:tab w:val="left" w:pos="7340"/>
        </w:tabs>
      </w:pPr>
      <w:r>
        <w:t xml:space="preserve">        { value: 'NVDA', text: 'NVIDIA Corp' },</w:t>
      </w:r>
      <w:r w:rsidR="00C319EF">
        <w:tab/>
      </w:r>
    </w:p>
    <w:p w14:paraId="00FCB50E" w14:textId="77777777" w:rsidR="00E267DA" w:rsidRDefault="00E267DA" w:rsidP="00E267DA">
      <w:r>
        <w:t xml:space="preserve">        </w:t>
      </w:r>
      <w:r w:rsidRPr="00FE6879">
        <w:rPr>
          <w:color w:val="FF0000"/>
        </w:rPr>
        <w:t>{ value: 'GOOG', text: 'Alphabet Inc. (GOOG)' },</w:t>
      </w:r>
    </w:p>
    <w:p w14:paraId="79BA932E" w14:textId="77777777" w:rsidR="00E267DA" w:rsidRDefault="00E267DA" w:rsidP="00E267DA">
      <w:r>
        <w:t xml:space="preserve">        { value: 'GOOGL', text: 'Alphabet Inc. (GOOGL)' },</w:t>
      </w:r>
    </w:p>
    <w:p w14:paraId="05AD354A" w14:textId="77777777" w:rsidR="00E267DA" w:rsidRPr="00FE6879" w:rsidRDefault="00E267DA" w:rsidP="00E267DA">
      <w:pPr>
        <w:rPr>
          <w:color w:val="FF0000"/>
        </w:rPr>
      </w:pPr>
      <w:r>
        <w:t xml:space="preserve">       </w:t>
      </w:r>
      <w:r w:rsidRPr="00FE6879">
        <w:rPr>
          <w:color w:val="FF0000"/>
        </w:rPr>
        <w:t xml:space="preserve"> { value: 'CSCO', text: 'Cisco Systems Inc' },</w:t>
      </w:r>
    </w:p>
    <w:p w14:paraId="5C8C01C4" w14:textId="60E21459" w:rsidR="00E267DA" w:rsidRDefault="00E267DA" w:rsidP="00E267DA">
      <w:r>
        <w:t xml:space="preserve">        { value: 'AVGO', text: 'Broadcom Inc.' },</w:t>
      </w:r>
    </w:p>
    <w:sectPr w:rsidR="00E2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DA"/>
    <w:rsid w:val="003103A6"/>
    <w:rsid w:val="00587290"/>
    <w:rsid w:val="008A30BA"/>
    <w:rsid w:val="00C319EF"/>
    <w:rsid w:val="00E267DA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50DE"/>
  <w15:chartTrackingRefBased/>
  <w15:docId w15:val="{241D5E31-DF04-D148-AE86-15D39E9B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un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BALAJI Varun Aditya</cp:lastModifiedBy>
  <cp:revision>3</cp:revision>
  <dcterms:created xsi:type="dcterms:W3CDTF">2022-03-18T19:13:00Z</dcterms:created>
  <dcterms:modified xsi:type="dcterms:W3CDTF">2022-03-19T14:53:00Z</dcterms:modified>
</cp:coreProperties>
</file>